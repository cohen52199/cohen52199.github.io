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alias w:val="Your Name"/>
        <w:tag w:val=""/>
        <w:id w:val="1246310863"/>
        <w:placeholder>
          <w:docPart w:val="CF991E39CFB343E682510C06B8F3D39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5B1AEBC8" w14:textId="77777777" w:rsidR="00003B04" w:rsidRPr="00DD620C" w:rsidRDefault="001C4261">
          <w:pPr>
            <w:pStyle w:val="Title"/>
            <w:rPr>
              <w:rFonts w:ascii="Arial" w:hAnsi="Arial" w:cs="Arial"/>
            </w:rPr>
          </w:pPr>
          <w:r w:rsidRPr="00DD620C">
            <w:rPr>
              <w:rFonts w:ascii="Arial" w:hAnsi="Arial" w:cs="Arial"/>
            </w:rPr>
            <w:t>Christopher Cohen</w:t>
          </w:r>
        </w:p>
      </w:sdtContent>
    </w:sdt>
    <w:p w14:paraId="32D439F7" w14:textId="77777777" w:rsidR="00003B04" w:rsidRPr="00DD620C" w:rsidRDefault="00DD620C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Address"/>
          <w:tag w:val=""/>
          <w:id w:val="-593780209"/>
          <w:placeholder>
            <w:docPart w:val="9B5E7BDE21FB4D9184857EF6EB6A8F97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1C4261" w:rsidRPr="00DD620C">
            <w:rPr>
              <w:rFonts w:ascii="Arial" w:hAnsi="Arial" w:cs="Arial"/>
            </w:rPr>
            <w:t>7 Freedom Way, Portland, CT 06480</w:t>
          </w:r>
        </w:sdtContent>
      </w:sdt>
      <w:r w:rsidR="00D154BF" w:rsidRPr="00DD620C">
        <w:rPr>
          <w:rFonts w:ascii="Arial" w:hAnsi="Arial" w:cs="Arial"/>
        </w:rPr>
        <w:t> | </w:t>
      </w:r>
      <w:sdt>
        <w:sdtPr>
          <w:rPr>
            <w:rFonts w:ascii="Arial" w:hAnsi="Arial" w:cs="Arial"/>
          </w:rPr>
          <w:alias w:val="Telephone"/>
          <w:tag w:val=""/>
          <w:id w:val="-1416317146"/>
          <w:placeholder>
            <w:docPart w:val="D4D8DB364C6E4AD6990D69632CF3922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C4261" w:rsidRPr="00DD620C">
            <w:rPr>
              <w:rFonts w:ascii="Arial" w:hAnsi="Arial" w:cs="Arial"/>
            </w:rPr>
            <w:t>(860) 372-6070</w:t>
          </w:r>
        </w:sdtContent>
      </w:sdt>
      <w:r w:rsidR="00D154BF" w:rsidRPr="00DD620C">
        <w:rPr>
          <w:rFonts w:ascii="Arial" w:hAnsi="Arial" w:cs="Arial"/>
        </w:rPr>
        <w:t> | </w:t>
      </w:r>
      <w:sdt>
        <w:sdtPr>
          <w:rPr>
            <w:rFonts w:ascii="Arial" w:hAnsi="Arial" w:cs="Arial"/>
          </w:rPr>
          <w:alias w:val="Email"/>
          <w:tag w:val=""/>
          <w:id w:val="-391963670"/>
          <w:placeholder>
            <w:docPart w:val="40E41C2D05274377A623D0B2D3506A1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1C4261" w:rsidRPr="00DD620C">
            <w:rPr>
              <w:rFonts w:ascii="Arial" w:hAnsi="Arial" w:cs="Arial"/>
            </w:rPr>
            <w:t>ccohen789@gmail.com</w:t>
          </w:r>
        </w:sdtContent>
      </w:sdt>
    </w:p>
    <w:sdt>
      <w:sdtPr>
        <w:rPr>
          <w:rFonts w:ascii="Arial" w:hAnsi="Arial" w:cs="Arial"/>
        </w:rPr>
        <w:id w:val="-352877473"/>
        <w:placeholder>
          <w:docPart w:val="150E2F32D4E44D1DACBF6FC7561A714B"/>
        </w:placeholder>
        <w:date w:fullDate="2016-09-13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2C07833" w14:textId="26652D28" w:rsidR="00003B04" w:rsidRPr="00DD620C" w:rsidRDefault="00311E63">
          <w:pPr>
            <w:pStyle w:val="Date"/>
            <w:rPr>
              <w:rFonts w:ascii="Arial" w:hAnsi="Arial" w:cs="Arial"/>
            </w:rPr>
          </w:pPr>
          <w:r w:rsidRPr="00DD620C">
            <w:rPr>
              <w:rFonts w:ascii="Arial" w:hAnsi="Arial" w:cs="Arial"/>
            </w:rPr>
            <w:t>September 13, 2016</w:t>
          </w:r>
        </w:p>
      </w:sdtContent>
    </w:sdt>
    <w:p w14:paraId="7CCFEA3B" w14:textId="0A874CD5" w:rsidR="00003B04" w:rsidRPr="00DD620C" w:rsidRDefault="0078585F">
      <w:pPr>
        <w:pStyle w:val="Address"/>
        <w:rPr>
          <w:rFonts w:ascii="Arial" w:hAnsi="Arial" w:cs="Arial"/>
        </w:rPr>
      </w:pPr>
      <w:r w:rsidRPr="00DD620C">
        <w:rPr>
          <w:rFonts w:ascii="Arial" w:hAnsi="Arial" w:cs="Arial"/>
        </w:rPr>
        <w:t>Jr. IT Support Technician</w:t>
      </w:r>
    </w:p>
    <w:p w14:paraId="4F59D1FE" w14:textId="4D649DA7" w:rsidR="004C2578" w:rsidRPr="00DD620C" w:rsidRDefault="003C5923">
      <w:pPr>
        <w:pStyle w:val="Address"/>
        <w:rPr>
          <w:rFonts w:ascii="Arial" w:hAnsi="Arial" w:cs="Arial"/>
        </w:rPr>
      </w:pPr>
      <w:r w:rsidRPr="00DD620C">
        <w:rPr>
          <w:rFonts w:ascii="Arial" w:hAnsi="Arial" w:cs="Arial"/>
        </w:rPr>
        <w:t>H</w:t>
      </w:r>
      <w:r w:rsidR="000118C9" w:rsidRPr="00DD620C">
        <w:rPr>
          <w:rFonts w:ascii="Arial" w:hAnsi="Arial" w:cs="Arial"/>
        </w:rPr>
        <w:t>uman Resources</w:t>
      </w:r>
      <w:r w:rsidR="004C2578" w:rsidRPr="00DD620C">
        <w:rPr>
          <w:rFonts w:ascii="Arial" w:hAnsi="Arial" w:cs="Arial"/>
        </w:rPr>
        <w:t xml:space="preserve"> Manager</w:t>
      </w:r>
    </w:p>
    <w:p w14:paraId="6B8C7632" w14:textId="77777777" w:rsidR="0078585F" w:rsidRPr="00DD620C" w:rsidRDefault="0078585F">
      <w:pPr>
        <w:pStyle w:val="Address"/>
        <w:rPr>
          <w:rFonts w:ascii="Arial" w:hAnsi="Arial" w:cs="Arial"/>
        </w:rPr>
      </w:pPr>
      <w:r w:rsidRPr="00DD620C">
        <w:rPr>
          <w:rFonts w:ascii="Arial" w:hAnsi="Arial" w:cs="Arial"/>
        </w:rPr>
        <w:t>Spartan Resources</w:t>
      </w:r>
    </w:p>
    <w:p w14:paraId="2A6AF6B0" w14:textId="648688B7" w:rsidR="0078585F" w:rsidRPr="00DD620C" w:rsidRDefault="0078585F">
      <w:pPr>
        <w:pStyle w:val="Address"/>
        <w:rPr>
          <w:rFonts w:ascii="Arial" w:hAnsi="Arial" w:cs="Arial"/>
        </w:rPr>
      </w:pPr>
      <w:r w:rsidRPr="00DD620C">
        <w:rPr>
          <w:rFonts w:ascii="Arial" w:hAnsi="Arial" w:cs="Arial"/>
        </w:rPr>
        <w:t>1718 Peachtree St NW #199</w:t>
      </w:r>
      <w:bookmarkStart w:id="0" w:name="_GoBack"/>
      <w:bookmarkEnd w:id="0"/>
    </w:p>
    <w:p w14:paraId="382D48FE" w14:textId="2CBF7F19" w:rsidR="004C2578" w:rsidRPr="00DD620C" w:rsidRDefault="0078585F">
      <w:pPr>
        <w:pStyle w:val="Address"/>
        <w:rPr>
          <w:rFonts w:ascii="Arial" w:hAnsi="Arial" w:cs="Arial"/>
        </w:rPr>
      </w:pPr>
      <w:r w:rsidRPr="00DD620C">
        <w:rPr>
          <w:rFonts w:ascii="Arial" w:hAnsi="Arial" w:cs="Arial"/>
        </w:rPr>
        <w:t>Atlanta, GA 30309</w:t>
      </w:r>
    </w:p>
    <w:p w14:paraId="3C561256" w14:textId="77777777" w:rsidR="00003B04" w:rsidRPr="00DD620C" w:rsidRDefault="003C5923">
      <w:pPr>
        <w:pStyle w:val="Salutation"/>
        <w:rPr>
          <w:rFonts w:ascii="Arial" w:hAnsi="Arial" w:cs="Arial"/>
        </w:rPr>
      </w:pPr>
      <w:r w:rsidRPr="00DD620C">
        <w:rPr>
          <w:rFonts w:ascii="Arial" w:hAnsi="Arial" w:cs="Arial"/>
        </w:rPr>
        <w:t>Dear</w:t>
      </w:r>
      <w:r w:rsidR="00D154BF" w:rsidRPr="00DD620C">
        <w:rPr>
          <w:rFonts w:ascii="Arial" w:hAnsi="Arial" w:cs="Arial"/>
        </w:rPr>
        <w:t>:</w:t>
      </w:r>
    </w:p>
    <w:p w14:paraId="0D6A3F89" w14:textId="295E2FFF" w:rsidR="00FB7C2D" w:rsidRPr="00DD620C" w:rsidRDefault="00E12412">
      <w:pPr>
        <w:rPr>
          <w:rFonts w:ascii="Arial" w:hAnsi="Arial" w:cs="Arial"/>
        </w:rPr>
      </w:pPr>
      <w:r w:rsidRPr="00DD620C">
        <w:rPr>
          <w:rFonts w:ascii="Arial" w:hAnsi="Arial" w:cs="Arial"/>
        </w:rPr>
        <w:t xml:space="preserve">I was excited to </w:t>
      </w:r>
      <w:r w:rsidR="00931E57" w:rsidRPr="00DD620C">
        <w:rPr>
          <w:rFonts w:ascii="Arial" w:hAnsi="Arial" w:cs="Arial"/>
        </w:rPr>
        <w:t xml:space="preserve">hear about your </w:t>
      </w:r>
      <w:r w:rsidR="0078585F" w:rsidRPr="00DD620C">
        <w:rPr>
          <w:rFonts w:ascii="Arial" w:hAnsi="Arial" w:cs="Arial"/>
        </w:rPr>
        <w:t>Jr. IT support technician</w:t>
      </w:r>
      <w:r w:rsidR="00931E57" w:rsidRPr="00DD620C">
        <w:rPr>
          <w:rFonts w:ascii="Arial" w:hAnsi="Arial" w:cs="Arial"/>
        </w:rPr>
        <w:t xml:space="preserve"> and</w:t>
      </w:r>
      <w:r w:rsidR="00E31231" w:rsidRPr="00DD620C">
        <w:rPr>
          <w:rFonts w:ascii="Arial" w:hAnsi="Arial" w:cs="Arial"/>
        </w:rPr>
        <w:t xml:space="preserve"> I hope to be invited for an interview.</w:t>
      </w:r>
    </w:p>
    <w:p w14:paraId="67DADDB9" w14:textId="36C6D737" w:rsidR="00E31231" w:rsidRPr="00DD620C" w:rsidRDefault="00E31231">
      <w:pPr>
        <w:rPr>
          <w:rFonts w:ascii="Arial" w:hAnsi="Arial" w:cs="Arial"/>
        </w:rPr>
      </w:pPr>
      <w:r w:rsidRPr="00DD620C">
        <w:rPr>
          <w:rFonts w:ascii="Arial" w:hAnsi="Arial" w:cs="Arial"/>
        </w:rPr>
        <w:t xml:space="preserve">My experiences include working at subway being a sandwich artist. I not only prepped food and was a cashier, I </w:t>
      </w:r>
      <w:r w:rsidR="00E12412" w:rsidRPr="00DD620C">
        <w:rPr>
          <w:rFonts w:ascii="Arial" w:hAnsi="Arial" w:cs="Arial"/>
        </w:rPr>
        <w:t xml:space="preserve">was gaining customer service experience as I did have to talk with customers and </w:t>
      </w:r>
      <w:r w:rsidR="00501FA9" w:rsidRPr="00DD620C">
        <w:rPr>
          <w:rFonts w:ascii="Arial" w:hAnsi="Arial" w:cs="Arial"/>
        </w:rPr>
        <w:t>would</w:t>
      </w:r>
      <w:r w:rsidR="00E12412" w:rsidRPr="00DD620C">
        <w:rPr>
          <w:rFonts w:ascii="Arial" w:hAnsi="Arial" w:cs="Arial"/>
        </w:rPr>
        <w:t xml:space="preserve"> start a conversation with customers. Working at Subway did help me to become a more outgoing person as I was a quieter person when I first started.</w:t>
      </w:r>
    </w:p>
    <w:p w14:paraId="094BAA09" w14:textId="5F005947" w:rsidR="00501FA9" w:rsidRPr="00DD620C" w:rsidRDefault="00DC098B">
      <w:pPr>
        <w:rPr>
          <w:rFonts w:ascii="Arial" w:hAnsi="Arial" w:cs="Arial"/>
        </w:rPr>
      </w:pPr>
      <w:r w:rsidRPr="00DD620C">
        <w:rPr>
          <w:rFonts w:ascii="Arial" w:hAnsi="Arial" w:cs="Arial"/>
        </w:rPr>
        <w:t>I have been very fortunate to be able to attend a technical high school. Being able to attend Vinal has allowed me to gain a head start in my career and I have been able to accomplish things that many high school students can’t, like achieving my Microsoft Office Specialist certifications in Office 2013 for Wor</w:t>
      </w:r>
      <w:r w:rsidR="00931E57" w:rsidRPr="00DD620C">
        <w:rPr>
          <w:rFonts w:ascii="Arial" w:hAnsi="Arial" w:cs="Arial"/>
        </w:rPr>
        <w:t>d, PowerPoint, Excel and Access as well as my Windows Server Administration Fundamentals MTA-365.</w:t>
      </w:r>
    </w:p>
    <w:p w14:paraId="7F13E47A" w14:textId="4E3DE681" w:rsidR="008D4724" w:rsidRPr="00DD620C" w:rsidRDefault="008D4724">
      <w:pPr>
        <w:rPr>
          <w:rFonts w:ascii="Arial" w:hAnsi="Arial" w:cs="Arial"/>
        </w:rPr>
      </w:pPr>
      <w:r w:rsidRPr="00DD620C">
        <w:rPr>
          <w:rFonts w:ascii="Arial" w:hAnsi="Arial" w:cs="Arial"/>
        </w:rPr>
        <w:t xml:space="preserve">I feel that I can offer the customer service </w:t>
      </w:r>
      <w:r w:rsidR="00D154BF" w:rsidRPr="00DD620C">
        <w:rPr>
          <w:rFonts w:ascii="Arial" w:hAnsi="Arial" w:cs="Arial"/>
        </w:rPr>
        <w:t>and the quality service you are looking for. Feel free to call me at (860) 372-6070 to arrange an interview. Thank you for taking the time to read this, I feel forward to the opportunity.</w:t>
      </w:r>
    </w:p>
    <w:p w14:paraId="7440CE92" w14:textId="77777777" w:rsidR="00003B04" w:rsidRPr="00DD620C" w:rsidRDefault="00D154BF">
      <w:pPr>
        <w:pStyle w:val="Closing"/>
        <w:rPr>
          <w:rFonts w:ascii="Arial" w:hAnsi="Arial" w:cs="Arial"/>
        </w:rPr>
      </w:pPr>
      <w:r w:rsidRPr="00DD620C">
        <w:rPr>
          <w:rFonts w:ascii="Arial" w:hAnsi="Arial" w:cs="Arial"/>
        </w:rPr>
        <w:t>Sincerely,</w:t>
      </w:r>
    </w:p>
    <w:sdt>
      <w:sdtPr>
        <w:rPr>
          <w:rFonts w:ascii="Arial" w:hAnsi="Arial" w:cs="Arial"/>
        </w:rPr>
        <w:alias w:val="Your Name"/>
        <w:tag w:val=""/>
        <w:id w:val="875813424"/>
        <w:placeholder>
          <w:docPart w:val="CF991E39CFB343E682510C06B8F3D39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5419D8A" w14:textId="77777777" w:rsidR="00003B04" w:rsidRPr="00DD620C" w:rsidRDefault="001C4261">
          <w:pPr>
            <w:pStyle w:val="Signature"/>
            <w:rPr>
              <w:rFonts w:ascii="Arial" w:hAnsi="Arial" w:cs="Arial"/>
            </w:rPr>
          </w:pPr>
          <w:r w:rsidRPr="00DD620C">
            <w:rPr>
              <w:rFonts w:ascii="Arial" w:hAnsi="Arial" w:cs="Arial"/>
            </w:rPr>
            <w:t>Christopher Cohen</w:t>
          </w:r>
        </w:p>
      </w:sdtContent>
    </w:sdt>
    <w:sectPr w:rsidR="00003B04" w:rsidRPr="00DD620C">
      <w:footerReference w:type="default" r:id="rId10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0152B" w14:textId="77777777" w:rsidR="001C4261" w:rsidRDefault="001C4261">
      <w:r>
        <w:separator/>
      </w:r>
    </w:p>
    <w:p w14:paraId="3C28F933" w14:textId="77777777" w:rsidR="001C4261" w:rsidRDefault="001C4261"/>
  </w:endnote>
  <w:endnote w:type="continuationSeparator" w:id="0">
    <w:p w14:paraId="3D55A4EF" w14:textId="77777777" w:rsidR="001C4261" w:rsidRDefault="001C4261">
      <w:r>
        <w:continuationSeparator/>
      </w:r>
    </w:p>
    <w:p w14:paraId="19A54C61" w14:textId="77777777" w:rsidR="001C4261" w:rsidRDefault="001C42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1F457" w14:textId="77777777" w:rsidR="00003B04" w:rsidRDefault="00D154B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EF5C5" w14:textId="77777777" w:rsidR="001C4261" w:rsidRDefault="001C4261">
      <w:r>
        <w:separator/>
      </w:r>
    </w:p>
    <w:p w14:paraId="473763B4" w14:textId="77777777" w:rsidR="001C4261" w:rsidRDefault="001C4261"/>
  </w:footnote>
  <w:footnote w:type="continuationSeparator" w:id="0">
    <w:p w14:paraId="0C2E39B9" w14:textId="77777777" w:rsidR="001C4261" w:rsidRDefault="001C4261">
      <w:r>
        <w:continuationSeparator/>
      </w:r>
    </w:p>
    <w:p w14:paraId="6469268D" w14:textId="77777777" w:rsidR="001C4261" w:rsidRDefault="001C426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61"/>
    <w:rsid w:val="00003B04"/>
    <w:rsid w:val="000118C9"/>
    <w:rsid w:val="001C4261"/>
    <w:rsid w:val="00260218"/>
    <w:rsid w:val="00311E63"/>
    <w:rsid w:val="003C5923"/>
    <w:rsid w:val="004C2578"/>
    <w:rsid w:val="00501FA9"/>
    <w:rsid w:val="0066337A"/>
    <w:rsid w:val="0078585F"/>
    <w:rsid w:val="008C1828"/>
    <w:rsid w:val="008D4724"/>
    <w:rsid w:val="00931E57"/>
    <w:rsid w:val="00D154BF"/>
    <w:rsid w:val="00DC098B"/>
    <w:rsid w:val="00DD620C"/>
    <w:rsid w:val="00E12412"/>
    <w:rsid w:val="00E31231"/>
    <w:rsid w:val="00FB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A31C"/>
  <w15:chartTrackingRefBased/>
  <w15:docId w15:val="{46B4ADC9-64DD-4017-B2F9-F42CDE0F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character" w:customStyle="1" w:styleId="apple-converted-space">
    <w:name w:val="apple-converted-space"/>
    <w:basedOn w:val="DefaultParagraphFont"/>
    <w:rsid w:val="0078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henc\AppData\Roaming\Microsoft\Templates\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991E39CFB343E682510C06B8F3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81890-02F3-4B24-B604-6A189228FCAC}"/>
      </w:docPartPr>
      <w:docPartBody>
        <w:p w:rsidR="00EC3E1F" w:rsidRDefault="004A0E34">
          <w:pPr>
            <w:pStyle w:val="CF991E39CFB343E682510C06B8F3D394"/>
          </w:pPr>
          <w:r>
            <w:t>[Your Name]</w:t>
          </w:r>
        </w:p>
      </w:docPartBody>
    </w:docPart>
    <w:docPart>
      <w:docPartPr>
        <w:name w:val="9B5E7BDE21FB4D9184857EF6EB6A8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67A53-82C3-448B-9B88-800B87764103}"/>
      </w:docPartPr>
      <w:docPartBody>
        <w:p w:rsidR="00EC3E1F" w:rsidRDefault="004A0E34">
          <w:pPr>
            <w:pStyle w:val="9B5E7BDE21FB4D9184857EF6EB6A8F97"/>
          </w:pPr>
          <w:r>
            <w:t>[Address, City, ST  ZIP Code]</w:t>
          </w:r>
        </w:p>
      </w:docPartBody>
    </w:docPart>
    <w:docPart>
      <w:docPartPr>
        <w:name w:val="D4D8DB364C6E4AD6990D69632CF39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178B2-CE2C-4EAF-890B-A1F4734785B8}"/>
      </w:docPartPr>
      <w:docPartBody>
        <w:p w:rsidR="00EC3E1F" w:rsidRDefault="004A0E34">
          <w:pPr>
            <w:pStyle w:val="D4D8DB364C6E4AD6990D69632CF3922E"/>
          </w:pPr>
          <w:r>
            <w:t>[Telephone]</w:t>
          </w:r>
        </w:p>
      </w:docPartBody>
    </w:docPart>
    <w:docPart>
      <w:docPartPr>
        <w:name w:val="40E41C2D05274377A623D0B2D3506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EBB0D-CA44-4A15-82D6-3168A20D8702}"/>
      </w:docPartPr>
      <w:docPartBody>
        <w:p w:rsidR="00EC3E1F" w:rsidRDefault="004A0E34">
          <w:pPr>
            <w:pStyle w:val="40E41C2D05274377A623D0B2D3506A16"/>
          </w:pPr>
          <w:r>
            <w:t>[Email]</w:t>
          </w:r>
        </w:p>
      </w:docPartBody>
    </w:docPart>
    <w:docPart>
      <w:docPartPr>
        <w:name w:val="150E2F32D4E44D1DACBF6FC7561A7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AF528-B9A9-4FE7-99F3-DA38F3A984D1}"/>
      </w:docPartPr>
      <w:docPartBody>
        <w:p w:rsidR="00EC3E1F" w:rsidRDefault="004A0E34">
          <w:pPr>
            <w:pStyle w:val="150E2F32D4E44D1DACBF6FC7561A714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34"/>
    <w:rsid w:val="004A0E34"/>
    <w:rsid w:val="00EC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991E39CFB343E682510C06B8F3D394">
    <w:name w:val="CF991E39CFB343E682510C06B8F3D394"/>
  </w:style>
  <w:style w:type="paragraph" w:customStyle="1" w:styleId="9B5E7BDE21FB4D9184857EF6EB6A8F97">
    <w:name w:val="9B5E7BDE21FB4D9184857EF6EB6A8F97"/>
  </w:style>
  <w:style w:type="paragraph" w:customStyle="1" w:styleId="D4D8DB364C6E4AD6990D69632CF3922E">
    <w:name w:val="D4D8DB364C6E4AD6990D69632CF3922E"/>
  </w:style>
  <w:style w:type="paragraph" w:customStyle="1" w:styleId="40E41C2D05274377A623D0B2D3506A16">
    <w:name w:val="40E41C2D05274377A623D0B2D3506A16"/>
  </w:style>
  <w:style w:type="paragraph" w:customStyle="1" w:styleId="150E2F32D4E44D1DACBF6FC7561A714B">
    <w:name w:val="150E2F32D4E44D1DACBF6FC7561A714B"/>
  </w:style>
  <w:style w:type="paragraph" w:customStyle="1" w:styleId="C7A802C09BBC4C02B3514B9C7534C7DB">
    <w:name w:val="C7A802C09BBC4C02B3514B9C7534C7DB"/>
  </w:style>
  <w:style w:type="paragraph" w:customStyle="1" w:styleId="3FD81E1BBF5D48778F7B466AB5B42DA1">
    <w:name w:val="3FD81E1BBF5D48778F7B466AB5B42DA1"/>
  </w:style>
  <w:style w:type="paragraph" w:customStyle="1" w:styleId="5A63137E4CFA430098ABF0088F02FC1C">
    <w:name w:val="5A63137E4CFA430098ABF0088F02FC1C"/>
    <w:rsid w:val="004A0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7 Freedom Way, Portland, CT 06480</CompanyAddress>
  <CompanyPhone>(860) 372-6070</CompanyPhone>
  <CompanyFax/>
  <CompanyEmail>ccohen789@gmail.com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CC609-D337-4099-9D4F-C400802984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ECF5C-DF73-4967-B808-709B1B2C5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letter.dotx</Template>
  <TotalTime>221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Cohen</dc:creator>
  <cp:keywords/>
  <cp:lastModifiedBy>Christopher cc. Cohen</cp:lastModifiedBy>
  <cp:revision>8</cp:revision>
  <dcterms:created xsi:type="dcterms:W3CDTF">2016-03-29T12:00:00Z</dcterms:created>
  <dcterms:modified xsi:type="dcterms:W3CDTF">2016-10-11T15:53:00Z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TC029196109991</vt:lpwstr>
  </property>
</Properties>
</file>