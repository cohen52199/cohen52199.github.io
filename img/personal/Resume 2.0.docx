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60"/>
          <w:szCs w:val="60"/>
        </w:rPr>
        <w:alias w:val="Author"/>
        <w:tag w:val=""/>
        <w:id w:val="1246310863"/>
        <w:placeholder>
          <w:docPart w:val="91B6413332514FBA8F9E019DEF82548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408EFE18" w14:textId="6758913B" w:rsidR="00051ADA" w:rsidRDefault="005D1880" w:rsidP="00A42024">
          <w:pPr>
            <w:pStyle w:val="Title"/>
            <w:jc w:val="center"/>
          </w:pPr>
          <w:r w:rsidRPr="00352789">
            <w:rPr>
              <w:sz w:val="60"/>
              <w:szCs w:val="60"/>
            </w:rPr>
            <w:t>Christopher Cohen</w:t>
          </w:r>
        </w:p>
      </w:sdtContent>
    </w:sdt>
    <w:tbl>
      <w:tblPr>
        <w:tblStyle w:val="ResumeTable"/>
        <w:tblW w:w="5032" w:type="pct"/>
        <w:tblLook w:val="04A0" w:firstRow="1" w:lastRow="0" w:firstColumn="1" w:lastColumn="0" w:noHBand="0" w:noVBand="1"/>
        <w:tblDescription w:val="Contact Info"/>
      </w:tblPr>
      <w:tblGrid>
        <w:gridCol w:w="1866"/>
        <w:gridCol w:w="8351"/>
      </w:tblGrid>
      <w:tr w:rsidR="00051ADA" w14:paraId="62B9640C" w14:textId="77777777" w:rsidTr="0043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1"/>
        </w:trPr>
        <w:tc>
          <w:tcPr>
            <w:tcW w:w="913" w:type="pct"/>
          </w:tcPr>
          <w:p w14:paraId="48B6C239" w14:textId="77777777" w:rsidR="00051ADA" w:rsidRDefault="00051ADA"/>
        </w:tc>
        <w:tc>
          <w:tcPr>
            <w:tcW w:w="4087" w:type="pct"/>
          </w:tcPr>
          <w:p w14:paraId="2645E6F1" w14:textId="77777777" w:rsidR="00051ADA" w:rsidRDefault="00051ADA"/>
        </w:tc>
      </w:tr>
      <w:tr w:rsidR="00051ADA" w14:paraId="19C78C53" w14:textId="77777777" w:rsidTr="00430AB2">
        <w:trPr>
          <w:trHeight w:val="517"/>
        </w:trPr>
        <w:tc>
          <w:tcPr>
            <w:tcW w:w="913" w:type="pct"/>
          </w:tcPr>
          <w:p w14:paraId="7D3FF88C" w14:textId="77777777" w:rsidR="00051ADA" w:rsidRDefault="00051ADA"/>
        </w:tc>
        <w:tc>
          <w:tcPr>
            <w:tcW w:w="4087" w:type="pct"/>
          </w:tcPr>
          <w:p w14:paraId="1A2F0B0C" w14:textId="77777777" w:rsidR="00051ADA" w:rsidRDefault="000A3F11" w:rsidP="000A3F11">
            <w:pPr>
              <w:pStyle w:val="ContactInfo"/>
            </w:pPr>
            <w:r>
              <w:t>7 Freedom Way, Portland, CT 06480</w:t>
            </w:r>
            <w:r w:rsidR="00DF0EAC">
              <w:t> </w:t>
            </w:r>
            <w:r w:rsidR="00DF0EAC">
              <w:rPr>
                <w:color w:val="A6A6A6" w:themeColor="background1" w:themeShade="A6"/>
              </w:rPr>
              <w:t>|</w:t>
            </w:r>
            <w:r w:rsidR="00DF0EAC">
              <w:t> </w:t>
            </w:r>
            <w:r>
              <w:t>860-344-7100</w:t>
            </w:r>
            <w:r w:rsidR="00DF0EAC">
              <w:t> </w:t>
            </w:r>
            <w:r w:rsidR="00DF0EAC">
              <w:rPr>
                <w:color w:val="A6A6A6" w:themeColor="background1" w:themeShade="A6"/>
              </w:rPr>
              <w:t>|</w:t>
            </w:r>
            <w:r w:rsidR="00DF0EAC">
              <w:t> </w:t>
            </w:r>
            <w:r>
              <w:t>ccohen789@gmail.com</w:t>
            </w:r>
          </w:p>
        </w:tc>
      </w:tr>
    </w:tbl>
    <w:p w14:paraId="175F1223" w14:textId="24221B42" w:rsidR="00051ADA" w:rsidRDefault="00FC0A12">
      <w:pPr>
        <w:pStyle w:val="SectionHeading"/>
      </w:pPr>
      <w:r>
        <w:t>goal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854"/>
        <w:gridCol w:w="8298"/>
      </w:tblGrid>
      <w:tr w:rsidR="00051ADA" w14:paraId="6F1263D3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35479538" w14:textId="77777777" w:rsidR="00051ADA" w:rsidRDefault="00051ADA"/>
        </w:tc>
        <w:tc>
          <w:tcPr>
            <w:tcW w:w="4087" w:type="pct"/>
          </w:tcPr>
          <w:p w14:paraId="16344A48" w14:textId="77777777" w:rsidR="00051ADA" w:rsidRDefault="00051ADA"/>
        </w:tc>
      </w:tr>
      <w:tr w:rsidR="00051ADA" w14:paraId="7F7CF4DB" w14:textId="77777777" w:rsidTr="00051ADA">
        <w:tc>
          <w:tcPr>
            <w:tcW w:w="913" w:type="pct"/>
          </w:tcPr>
          <w:p w14:paraId="2F8C9448" w14:textId="77777777" w:rsidR="00051ADA" w:rsidRDefault="00051ADA"/>
        </w:tc>
        <w:tc>
          <w:tcPr>
            <w:tcW w:w="4087" w:type="pct"/>
          </w:tcPr>
          <w:p w14:paraId="3F216719" w14:textId="087C0227" w:rsidR="00051ADA" w:rsidRDefault="00B06158" w:rsidP="00B06158">
            <w:r>
              <w:t>Seeking an entry-level position in the field of IT</w:t>
            </w:r>
          </w:p>
        </w:tc>
      </w:tr>
    </w:tbl>
    <w:p w14:paraId="77CA8066" w14:textId="58FEF7A9" w:rsidR="00051ADA" w:rsidRDefault="00FC0A12">
      <w:pPr>
        <w:pStyle w:val="SectionHeading"/>
      </w:pPr>
      <w:r>
        <w:t>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854"/>
        <w:gridCol w:w="8298"/>
      </w:tblGrid>
      <w:tr w:rsidR="00051ADA" w14:paraId="4F78A6F6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2EACB939" w14:textId="77777777" w:rsidR="00051ADA" w:rsidRDefault="00051ADA"/>
        </w:tc>
        <w:tc>
          <w:tcPr>
            <w:tcW w:w="4087" w:type="pct"/>
          </w:tcPr>
          <w:p w14:paraId="334A9666" w14:textId="77777777" w:rsidR="00051ADA" w:rsidRDefault="00051ADA"/>
        </w:tc>
      </w:tr>
      <w:tr w:rsidR="00051ADA" w14:paraId="2A8FF18C" w14:textId="77777777" w:rsidTr="00051ADA">
        <w:tc>
          <w:tcPr>
            <w:tcW w:w="913" w:type="pct"/>
          </w:tcPr>
          <w:p w14:paraId="62AA1863" w14:textId="77777777" w:rsidR="00051ADA" w:rsidRDefault="00051ADA"/>
        </w:tc>
        <w:tc>
          <w:tcPr>
            <w:tcW w:w="4087" w:type="pct"/>
          </w:tcPr>
          <w:p w14:paraId="327672D2" w14:textId="70FA68CD" w:rsidR="00051ADA" w:rsidRDefault="00BC6371">
            <w:pPr>
              <w:pStyle w:val="Subsection"/>
            </w:pPr>
            <w:r>
              <w:t>Computer Skills</w:t>
            </w:r>
          </w:p>
          <w:p w14:paraId="051FA880" w14:textId="24CBAC40" w:rsidR="00051ADA" w:rsidRDefault="008F4350" w:rsidP="00C67C05">
            <w:pPr>
              <w:pStyle w:val="ListBullet"/>
            </w:pPr>
            <w:r>
              <w:t>L</w:t>
            </w:r>
            <w:r w:rsidR="00704640">
              <w:t>earned basic computer hardware skills</w:t>
            </w:r>
            <w:r>
              <w:t xml:space="preserve"> including the ability to install and identify the different parts of a computer.</w:t>
            </w:r>
            <w:r w:rsidR="00850FAF">
              <w:t xml:space="preserve"> As well as being able to </w:t>
            </w:r>
            <w:r w:rsidR="00C67C05">
              <w:t>match the specifications to each piece of hardware to make them work together.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14:paraId="10B0A1E3" w14:textId="77777777" w:rsidTr="00051ADA">
                <w:tc>
                  <w:tcPr>
                    <w:tcW w:w="913" w:type="pct"/>
                  </w:tcPr>
                  <w:p w14:paraId="6F32406D" w14:textId="70A6CE12" w:rsidR="00051ADA" w:rsidRDefault="00051ADA"/>
                </w:tc>
                <w:tc>
                  <w:tcPr>
                    <w:tcW w:w="4087" w:type="pct"/>
                  </w:tcPr>
                  <w:p w14:paraId="75DE9B1E" w14:textId="77777777" w:rsidR="00051ADA" w:rsidRDefault="00DF0EAC">
                    <w:pPr>
                      <w:pStyle w:val="Subsection"/>
                    </w:pPr>
                    <w:r>
                      <w:t>Software</w:t>
                    </w:r>
                  </w:p>
                  <w:p w14:paraId="77F1C21C" w14:textId="48EEF4D0" w:rsidR="00051ADA" w:rsidRDefault="002139EE" w:rsidP="00BC6371">
                    <w:pPr>
                      <w:pStyle w:val="ListBullet"/>
                    </w:pPr>
                    <w:r>
                      <w:t>Earned Microsoft Office Specialist Certification in Office 2013 Word, PowerPoint, Excel and Access.</w:t>
                    </w:r>
                    <w:r w:rsidR="00704640">
                      <w:t xml:space="preserve"> I am familiar and able to navigate the environment of Windows XP through Windows 10, as well as Windows Server 2012 R2.</w:t>
                    </w:r>
                  </w:p>
                </w:tc>
              </w:tr>
            </w:sdtContent>
          </w:sdt>
          <w:sdt>
            <w:sdtPr>
              <w:id w:val="701136605"/>
              <w:placeholder>
                <w:docPart w:val="A14EECB192AB4A279BAF335230DDDF73"/>
              </w:placeholder>
              <w15:repeatingSectionItem/>
            </w:sdtPr>
            <w:sdtEndPr/>
            <w:sdtContent>
              <w:tr w:rsidR="002139EE" w14:paraId="65691203" w14:textId="77777777" w:rsidTr="00051ADA">
                <w:tc>
                  <w:tcPr>
                    <w:tcW w:w="913" w:type="pct"/>
                  </w:tcPr>
                  <w:p w14:paraId="284FFC2A" w14:textId="77777777" w:rsidR="002139EE" w:rsidRDefault="002139EE"/>
                </w:tc>
                <w:tc>
                  <w:tcPr>
                    <w:tcW w:w="4087" w:type="pct"/>
                  </w:tcPr>
                  <w:p w14:paraId="1F89AA95" w14:textId="08645B9D" w:rsidR="002139EE" w:rsidRDefault="002139EE">
                    <w:pPr>
                      <w:pStyle w:val="Subsection"/>
                    </w:pPr>
                    <w:r>
                      <w:t>People Skills</w:t>
                    </w:r>
                  </w:p>
                  <w:p w14:paraId="7F61C900" w14:textId="1FE239D7" w:rsidR="002139EE" w:rsidRDefault="002139EE" w:rsidP="002139EE">
                    <w:pPr>
                      <w:pStyle w:val="ListBullet"/>
                    </w:pPr>
                    <w:r>
                      <w:t xml:space="preserve">Working </w:t>
                    </w:r>
                    <w:r w:rsidRPr="002139EE">
                      <w:t>approximately</w:t>
                    </w:r>
                    <w:r w:rsidR="00C03561">
                      <w:t xml:space="preserve"> 8</w:t>
                    </w:r>
                    <w:bookmarkStart w:id="0" w:name="_GoBack"/>
                    <w:bookmarkEnd w:id="0"/>
                    <w:r>
                      <w:t xml:space="preserve"> months at Subway has strengthened my communication </w:t>
                    </w:r>
                    <w:r w:rsidR="00352789">
                      <w:t>skills with people and has made it easier for me to strike up a conversation with strangers and has made me a more outgoing person.</w:t>
                    </w:r>
                  </w:p>
                </w:tc>
              </w:tr>
            </w:sdtContent>
          </w:sdt>
        </w:sdtContent>
      </w:sdt>
    </w:tbl>
    <w:p w14:paraId="633F42BA" w14:textId="77777777" w:rsidR="00051ADA" w:rsidRDefault="00DF0EAC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854"/>
        <w:gridCol w:w="8298"/>
      </w:tblGrid>
      <w:tr w:rsidR="00051ADA" w14:paraId="7542319D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0CEFBB6E" w14:textId="77777777" w:rsidR="00051ADA" w:rsidRDefault="00051ADA">
            <w:pPr>
              <w:spacing w:line="240" w:lineRule="auto"/>
            </w:pPr>
          </w:p>
        </w:tc>
        <w:tc>
          <w:tcPr>
            <w:tcW w:w="4087" w:type="pct"/>
          </w:tcPr>
          <w:p w14:paraId="63F626FA" w14:textId="77777777" w:rsidR="00051ADA" w:rsidRDefault="00051ADA">
            <w:pPr>
              <w:spacing w:line="240" w:lineRule="auto"/>
            </w:pPr>
          </w:p>
        </w:tc>
      </w:tr>
      <w:tr w:rsidR="00051ADA" w14:paraId="728097EA" w14:textId="77777777" w:rsidTr="00051ADA">
        <w:tc>
          <w:tcPr>
            <w:tcW w:w="913" w:type="pct"/>
          </w:tcPr>
          <w:p w14:paraId="07764A5A" w14:textId="109E526F" w:rsidR="00051ADA" w:rsidRDefault="00BC6371" w:rsidP="00BC6371">
            <w:pPr>
              <w:pStyle w:val="Date"/>
            </w:pPr>
            <w:r>
              <w:t>2015-2015</w:t>
            </w:r>
          </w:p>
        </w:tc>
        <w:tc>
          <w:tcPr>
            <w:tcW w:w="4087" w:type="pct"/>
          </w:tcPr>
          <w:p w14:paraId="600F0AFA" w14:textId="4DCC57A5" w:rsidR="00051ADA" w:rsidRDefault="00BC6371">
            <w:pPr>
              <w:pStyle w:val="Subsection"/>
            </w:pPr>
            <w:r>
              <w:t>Summer Help</w:t>
            </w:r>
            <w:r w:rsidR="00DF0EAC">
              <w:t>,  </w:t>
            </w:r>
            <w:r>
              <w:rPr>
                <w:rStyle w:val="Emphasis"/>
              </w:rPr>
              <w:t>Metropolitan District Employees Credit Union, Hartford, CT 06114</w:t>
            </w:r>
          </w:p>
          <w:p w14:paraId="3C250012" w14:textId="77C05ACD" w:rsidR="00051ADA" w:rsidRDefault="00BC6371" w:rsidP="00BC6371">
            <w:pPr>
              <w:pStyle w:val="ListBullet"/>
            </w:pPr>
            <w:r>
              <w:t>Responsible for filing paperwork.</w:t>
            </w:r>
          </w:p>
        </w:tc>
      </w:tr>
      <w:sdt>
        <w:sdtPr>
          <w:rPr>
            <w:color w:val="595959" w:themeColor="text1" w:themeTint="A6"/>
          </w:rPr>
          <w:id w:val="-1144189173"/>
          <w15:repeatingSection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14:paraId="25237FB7" w14:textId="77777777" w:rsidTr="00051ADA">
                <w:tc>
                  <w:tcPr>
                    <w:tcW w:w="913" w:type="pct"/>
                  </w:tcPr>
                  <w:p w14:paraId="4A50E2FE" w14:textId="61D3C6A9" w:rsidR="00051ADA" w:rsidRDefault="00BC6371" w:rsidP="00BC6371">
                    <w:pPr>
                      <w:pStyle w:val="Date"/>
                    </w:pPr>
                    <w:r>
                      <w:t>2015-present</w:t>
                    </w:r>
                  </w:p>
                </w:tc>
                <w:tc>
                  <w:tcPr>
                    <w:tcW w:w="4087" w:type="pct"/>
                  </w:tcPr>
                  <w:p w14:paraId="1C211533" w14:textId="404BB420" w:rsidR="00051ADA" w:rsidRDefault="00BC6371">
                    <w:pPr>
                      <w:pStyle w:val="Subsection"/>
                    </w:pPr>
                    <w:r>
                      <w:t>Sandwich Artist</w:t>
                    </w:r>
                    <w:r w:rsidR="00DF0EAC">
                      <w:t>,  </w:t>
                    </w:r>
                    <w:r>
                      <w:rPr>
                        <w:rStyle w:val="Emphasis"/>
                      </w:rPr>
                      <w:t>A and N Subway, Portland, CT 06480</w:t>
                    </w:r>
                  </w:p>
                  <w:p w14:paraId="3C3700B9" w14:textId="3C79B5F3" w:rsidR="00051ADA" w:rsidRDefault="00BC6371" w:rsidP="00BC6371">
                    <w:pPr>
                      <w:pStyle w:val="ListBullet"/>
                    </w:pPr>
                    <w:r>
                      <w:t>Responsible for preparing food and cashier.</w:t>
                    </w:r>
                  </w:p>
                </w:tc>
              </w:tr>
            </w:sdtContent>
          </w:sdt>
        </w:sdtContent>
      </w:sdt>
    </w:tbl>
    <w:p w14:paraId="5DE76665" w14:textId="77777777" w:rsidR="00051ADA" w:rsidRDefault="00DF0EAC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854"/>
        <w:gridCol w:w="8298"/>
      </w:tblGrid>
      <w:tr w:rsidR="00051ADA" w14:paraId="1BF0224C" w14:textId="77777777" w:rsidTr="00051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14:paraId="11502582" w14:textId="77777777" w:rsidR="00051ADA" w:rsidRDefault="00051ADA">
            <w:pPr>
              <w:spacing w:line="240" w:lineRule="auto"/>
            </w:pPr>
          </w:p>
        </w:tc>
        <w:tc>
          <w:tcPr>
            <w:tcW w:w="4087" w:type="pct"/>
          </w:tcPr>
          <w:p w14:paraId="4ABBA685" w14:textId="77777777" w:rsidR="00051ADA" w:rsidRDefault="00051ADA">
            <w:pPr>
              <w:spacing w:line="240" w:lineRule="auto"/>
            </w:pPr>
          </w:p>
        </w:tc>
      </w:tr>
      <w:tr w:rsidR="00051ADA" w14:paraId="2C6FAB3B" w14:textId="77777777" w:rsidTr="00051ADA">
        <w:tc>
          <w:tcPr>
            <w:tcW w:w="913" w:type="pct"/>
          </w:tcPr>
          <w:p w14:paraId="66607940" w14:textId="171ADC4E" w:rsidR="00051ADA" w:rsidRDefault="00945BA5" w:rsidP="00945BA5">
            <w:pPr>
              <w:pStyle w:val="Date"/>
            </w:pPr>
            <w:r>
              <w:t>2013-2017</w:t>
            </w:r>
          </w:p>
        </w:tc>
        <w:tc>
          <w:tcPr>
            <w:tcW w:w="4087" w:type="pct"/>
          </w:tcPr>
          <w:p w14:paraId="7C824E16" w14:textId="77777777" w:rsidR="00945BA5" w:rsidRDefault="00945BA5">
            <w:pPr>
              <w:pStyle w:val="Subsection"/>
            </w:pPr>
            <w:r>
              <w:t xml:space="preserve"> Vinal Technical High School, Middletown, CT 06457</w:t>
            </w:r>
          </w:p>
          <w:p w14:paraId="1E187C92" w14:textId="73A8B827" w:rsidR="00051ADA" w:rsidRDefault="000F5465" w:rsidP="00945BA5">
            <w:pPr>
              <w:pStyle w:val="Subsection"/>
              <w:numPr>
                <w:ilvl w:val="0"/>
                <w:numId w:val="6"/>
              </w:numPr>
            </w:pPr>
            <w:r>
              <w:t>Study</w:t>
            </w:r>
            <w:r w:rsidR="00945BA5">
              <w:t xml:space="preserve"> Information Systems Technology</w:t>
            </w:r>
          </w:p>
        </w:tc>
      </w:tr>
      <w:sdt>
        <w:sdtPr>
          <w:id w:val="1945648944"/>
          <w15:repeatingSection/>
        </w:sdtPr>
        <w:sdtEndPr/>
        <w:sdtContent>
          <w:sdt>
            <w:sdtPr>
              <w:id w:val="1768577862"/>
              <w:placeholder>
                <w:docPart w:val="ABDE34CAC1DE4D5EAA86CC98E109A1E6"/>
              </w:placeholder>
              <w15:repeatingSectionItem/>
            </w:sdtPr>
            <w:sdtEndPr/>
            <w:sdtContent>
              <w:tr w:rsidR="00051ADA" w14:paraId="3E2F4B2D" w14:textId="77777777" w:rsidTr="00051ADA">
                <w:tc>
                  <w:tcPr>
                    <w:tcW w:w="913" w:type="pct"/>
                  </w:tcPr>
                  <w:p w14:paraId="5308C721" w14:textId="02BB7E42" w:rsidR="00051ADA" w:rsidRDefault="00945BA5" w:rsidP="00945BA5">
                    <w:pPr>
                      <w:pStyle w:val="Date"/>
                    </w:pPr>
                    <w:r>
                      <w:t>2015-2015</w:t>
                    </w:r>
                  </w:p>
                </w:tc>
                <w:tc>
                  <w:tcPr>
                    <w:tcW w:w="4087" w:type="pct"/>
                  </w:tcPr>
                  <w:p w14:paraId="6B8EFCD6" w14:textId="77777777" w:rsidR="00945BA5" w:rsidRDefault="00945BA5">
                    <w:pPr>
                      <w:pStyle w:val="Subsection"/>
                    </w:pPr>
                    <w:r>
                      <w:t>Middlesex Community College, Middletown, CT 06457</w:t>
                    </w:r>
                  </w:p>
                  <w:p w14:paraId="12CC2EE2" w14:textId="1884E345" w:rsidR="00051ADA" w:rsidRDefault="00D0480D" w:rsidP="00945BA5">
                    <w:pPr>
                      <w:pStyle w:val="Subsection"/>
                      <w:numPr>
                        <w:ilvl w:val="0"/>
                        <w:numId w:val="6"/>
                      </w:numPr>
                    </w:pPr>
                    <w:r>
                      <w:t xml:space="preserve">Took part in a </w:t>
                    </w:r>
                    <w:r w:rsidR="00945BA5">
                      <w:t>computer hardware class</w:t>
                    </w:r>
                    <w:r w:rsidR="001E3CCB">
                      <w:t xml:space="preserve"> (CST-141)</w:t>
                    </w:r>
                  </w:p>
                </w:tc>
              </w:tr>
            </w:sdtContent>
          </w:sdt>
        </w:sdtContent>
      </w:sdt>
    </w:tbl>
    <w:p w14:paraId="3763C43B" w14:textId="77777777" w:rsidR="00051ADA" w:rsidRDefault="00051ADA"/>
    <w:sectPr w:rsidR="00051ADA" w:rsidSect="00784AE8">
      <w:footerReference w:type="default" r:id="rId8"/>
      <w:pgSz w:w="12240" w:h="15840"/>
      <w:pgMar w:top="1008" w:right="1080" w:bottom="144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422EA" w14:textId="77777777" w:rsidR="005D1880" w:rsidRDefault="005D1880">
      <w:pPr>
        <w:spacing w:after="0"/>
      </w:pPr>
      <w:r>
        <w:separator/>
      </w:r>
    </w:p>
    <w:p w14:paraId="5EFC497E" w14:textId="77777777" w:rsidR="005D1880" w:rsidRDefault="005D1880"/>
  </w:endnote>
  <w:endnote w:type="continuationSeparator" w:id="0">
    <w:p w14:paraId="78AF7579" w14:textId="77777777" w:rsidR="005D1880" w:rsidRDefault="005D1880">
      <w:pPr>
        <w:spacing w:after="0"/>
      </w:pPr>
      <w:r>
        <w:continuationSeparator/>
      </w:r>
    </w:p>
    <w:p w14:paraId="7E3A8868" w14:textId="77777777" w:rsidR="005D1880" w:rsidRDefault="005D18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F01E9" w14:textId="77777777" w:rsidR="00051ADA" w:rsidRDefault="00DF0EAC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36E8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667CB" w14:textId="77777777" w:rsidR="005D1880" w:rsidRDefault="005D1880">
      <w:pPr>
        <w:spacing w:after="0"/>
      </w:pPr>
      <w:r>
        <w:separator/>
      </w:r>
    </w:p>
    <w:p w14:paraId="58C8C15E" w14:textId="77777777" w:rsidR="005D1880" w:rsidRDefault="005D1880"/>
  </w:footnote>
  <w:footnote w:type="continuationSeparator" w:id="0">
    <w:p w14:paraId="614C9827" w14:textId="77777777" w:rsidR="005D1880" w:rsidRDefault="005D1880">
      <w:pPr>
        <w:spacing w:after="0"/>
      </w:pPr>
      <w:r>
        <w:continuationSeparator/>
      </w:r>
    </w:p>
    <w:p w14:paraId="52760BF3" w14:textId="77777777" w:rsidR="005D1880" w:rsidRDefault="005D188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25650E6"/>
    <w:multiLevelType w:val="hybridMultilevel"/>
    <w:tmpl w:val="5644FC14"/>
    <w:lvl w:ilvl="0" w:tplc="293C2F42">
      <w:start w:val="201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80"/>
    <w:rsid w:val="00051ADA"/>
    <w:rsid w:val="000A3F11"/>
    <w:rsid w:val="000F5465"/>
    <w:rsid w:val="001E3CCB"/>
    <w:rsid w:val="002139EE"/>
    <w:rsid w:val="002907EF"/>
    <w:rsid w:val="0034268A"/>
    <w:rsid w:val="00352789"/>
    <w:rsid w:val="00430AB2"/>
    <w:rsid w:val="004A7238"/>
    <w:rsid w:val="005D1880"/>
    <w:rsid w:val="00622161"/>
    <w:rsid w:val="006B7B33"/>
    <w:rsid w:val="00704640"/>
    <w:rsid w:val="00784AE8"/>
    <w:rsid w:val="00850FAF"/>
    <w:rsid w:val="008F4350"/>
    <w:rsid w:val="00945BA5"/>
    <w:rsid w:val="00A42024"/>
    <w:rsid w:val="00B06158"/>
    <w:rsid w:val="00BC3148"/>
    <w:rsid w:val="00BC6371"/>
    <w:rsid w:val="00C03561"/>
    <w:rsid w:val="00C321DD"/>
    <w:rsid w:val="00C36E87"/>
    <w:rsid w:val="00C67C05"/>
    <w:rsid w:val="00D0480D"/>
    <w:rsid w:val="00DF0EAC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8112"/>
  <w15:chartTrackingRefBased/>
  <w15:docId w15:val="{D22D8350-8E61-410D-88C6-4A450265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350"/>
    <w:pPr>
      <w:spacing w:after="0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35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henc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B6413332514FBA8F9E019DEF825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E5DC1-20EA-4F87-BF44-33028FCA0A3A}"/>
      </w:docPartPr>
      <w:docPartBody>
        <w:p w:rsidR="00A32DE1" w:rsidRDefault="00A32DE1">
          <w:pPr>
            <w:pStyle w:val="91B6413332514FBA8F9E019DEF825480"/>
          </w:pPr>
          <w:r>
            <w:t>[Your Name]</w:t>
          </w:r>
        </w:p>
      </w:docPartBody>
    </w:docPart>
    <w:docPart>
      <w:docPartPr>
        <w:name w:val="ABDE34CAC1DE4D5EAA86CC98E109A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AB8A1-6C8E-483D-9DE9-DCDECB6DCD4D}"/>
      </w:docPartPr>
      <w:docPartBody>
        <w:p w:rsidR="00A32DE1" w:rsidRDefault="00A32DE1">
          <w:pPr>
            <w:pStyle w:val="ABDE34CAC1DE4D5EAA86CC98E109A1E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14EECB192AB4A279BAF335230DDD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B7158-600A-462C-9682-4768466A0419}"/>
      </w:docPartPr>
      <w:docPartBody>
        <w:p w:rsidR="0088612B" w:rsidRDefault="00A32DE1" w:rsidP="00A32DE1">
          <w:pPr>
            <w:pStyle w:val="A14EECB192AB4A279BAF335230DDDF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E1"/>
    <w:rsid w:val="0088612B"/>
    <w:rsid w:val="00A3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6413332514FBA8F9E019DEF825480">
    <w:name w:val="91B6413332514FBA8F9E019DEF825480"/>
  </w:style>
  <w:style w:type="paragraph" w:customStyle="1" w:styleId="73007A496A734A74BE58B6426B593654">
    <w:name w:val="73007A496A734A74BE58B6426B593654"/>
  </w:style>
  <w:style w:type="paragraph" w:customStyle="1" w:styleId="75FE4EE7B407499D9F166010776ED62C">
    <w:name w:val="75FE4EE7B407499D9F166010776ED62C"/>
  </w:style>
  <w:style w:type="paragraph" w:customStyle="1" w:styleId="2F3C243F2331456BA9DCB6496140F622">
    <w:name w:val="2F3C243F2331456BA9DCB6496140F622"/>
  </w:style>
  <w:style w:type="paragraph" w:customStyle="1" w:styleId="2AD3AA7CF2064678886F3341B62DBC29">
    <w:name w:val="2AD3AA7CF2064678886F3341B62DBC29"/>
  </w:style>
  <w:style w:type="paragraph" w:customStyle="1" w:styleId="D6644E8992B94FFE844C6B095FD66288">
    <w:name w:val="D6644E8992B94FFE844C6B095FD66288"/>
  </w:style>
  <w:style w:type="character" w:styleId="PlaceholderText">
    <w:name w:val="Placeholder Text"/>
    <w:basedOn w:val="DefaultParagraphFont"/>
    <w:uiPriority w:val="99"/>
    <w:semiHidden/>
    <w:rsid w:val="00A32DE1"/>
    <w:rPr>
      <w:color w:val="808080"/>
    </w:rPr>
  </w:style>
  <w:style w:type="paragraph" w:customStyle="1" w:styleId="ABDE34CAC1DE4D5EAA86CC98E109A1E6">
    <w:name w:val="ABDE34CAC1DE4D5EAA86CC98E109A1E6"/>
  </w:style>
  <w:style w:type="paragraph" w:customStyle="1" w:styleId="743C6954A3964F96AD70F73BCDCE1DB9">
    <w:name w:val="743C6954A3964F96AD70F73BCDCE1DB9"/>
  </w:style>
  <w:style w:type="paragraph" w:customStyle="1" w:styleId="4C1CD42183D34CA2912471F6AC87AFD4">
    <w:name w:val="4C1CD42183D34CA2912471F6AC87AFD4"/>
  </w:style>
  <w:style w:type="paragraph" w:customStyle="1" w:styleId="3BB89134ED1746D888ADD3A502E59CBF">
    <w:name w:val="3BB89134ED1746D888ADD3A502E59C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5D2D441501B94375A3AEB234F4445CD2">
    <w:name w:val="5D2D441501B94375A3AEB234F4445CD2"/>
  </w:style>
  <w:style w:type="paragraph" w:customStyle="1" w:styleId="912C0B553E97420780A8ED3FA0FF18CF">
    <w:name w:val="912C0B553E97420780A8ED3FA0FF18CF"/>
  </w:style>
  <w:style w:type="paragraph" w:customStyle="1" w:styleId="1016562AE8854B09B82EFB8973780641">
    <w:name w:val="1016562AE8854B09B82EFB8973780641"/>
  </w:style>
  <w:style w:type="paragraph" w:customStyle="1" w:styleId="DD4DC63D5D0F4EACB62A6F759DEFD1DD">
    <w:name w:val="DD4DC63D5D0F4EACB62A6F759DEFD1DD"/>
  </w:style>
  <w:style w:type="paragraph" w:customStyle="1" w:styleId="A14EECB192AB4A279BAF335230DDDF73">
    <w:name w:val="A14EECB192AB4A279BAF335230DDDF73"/>
    <w:rsid w:val="00A32D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546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Cohen</dc:creator>
  <cp:keywords/>
  <cp:lastModifiedBy>Christopher cc. Cohen</cp:lastModifiedBy>
  <cp:revision>14</cp:revision>
  <cp:lastPrinted>2016-03-29T12:47:00Z</cp:lastPrinted>
  <dcterms:created xsi:type="dcterms:W3CDTF">2016-03-24T17:26:00Z</dcterms:created>
  <dcterms:modified xsi:type="dcterms:W3CDTF">2016-09-13T17:36:00Z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